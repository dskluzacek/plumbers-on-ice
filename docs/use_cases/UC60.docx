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31466" w:rsidTr="005F1782">
        <w:tc>
          <w:tcPr>
            <w:tcW w:w="4788" w:type="dxa"/>
            <w:shd w:val="clear" w:color="auto" w:fill="F2F2F2" w:themeFill="background1" w:themeFillShade="F2"/>
          </w:tcPr>
          <w:p w:rsidR="00131466" w:rsidRPr="00131466" w:rsidRDefault="005F1782">
            <w:pPr>
              <w:rPr>
                <w:b/>
              </w:rPr>
            </w:pPr>
            <w:r>
              <w:rPr>
                <w:b/>
              </w:rPr>
              <w:t>Use C</w:t>
            </w:r>
            <w:r w:rsidR="00131466" w:rsidRPr="00131466">
              <w:rPr>
                <w:b/>
              </w:rPr>
              <w:t>ase Secti</w:t>
            </w:r>
            <w:r w:rsidR="00131466">
              <w:rPr>
                <w:b/>
              </w:rPr>
              <w:t>o</w:t>
            </w:r>
            <w:r w:rsidR="00131466" w:rsidRPr="00131466">
              <w:rPr>
                <w:b/>
              </w:rPr>
              <w:t>n</w:t>
            </w:r>
          </w:p>
        </w:tc>
        <w:tc>
          <w:tcPr>
            <w:tcW w:w="4788" w:type="dxa"/>
            <w:shd w:val="clear" w:color="auto" w:fill="F2F2F2" w:themeFill="background1" w:themeFillShade="F2"/>
          </w:tcPr>
          <w:p w:rsidR="00131466" w:rsidRPr="00131466" w:rsidRDefault="00131466">
            <w:pPr>
              <w:rPr>
                <w:b/>
              </w:rPr>
            </w:pPr>
            <w:r w:rsidRPr="00131466">
              <w:rPr>
                <w:b/>
              </w:rPr>
              <w:t>Comment</w:t>
            </w:r>
          </w:p>
        </w:tc>
      </w:tr>
      <w:tr w:rsidR="00131466" w:rsidTr="00131466">
        <w:tc>
          <w:tcPr>
            <w:tcW w:w="4788" w:type="dxa"/>
          </w:tcPr>
          <w:p w:rsidR="00131466" w:rsidRPr="00131466" w:rsidRDefault="00131466">
            <w:pPr>
              <w:rPr>
                <w:b/>
              </w:rPr>
            </w:pPr>
            <w:r w:rsidRPr="00131466">
              <w:rPr>
                <w:b/>
              </w:rPr>
              <w:t>Use Case Name</w:t>
            </w:r>
          </w:p>
        </w:tc>
        <w:tc>
          <w:tcPr>
            <w:tcW w:w="4788" w:type="dxa"/>
          </w:tcPr>
          <w:p w:rsidR="00131466" w:rsidRDefault="00DA36A9">
            <w:r>
              <w:t>Delete</w:t>
            </w:r>
            <w:r w:rsidR="00B364DD">
              <w:t xml:space="preserve"> User</w:t>
            </w:r>
            <w:r w:rsidR="00131466">
              <w:t xml:space="preserve"> </w:t>
            </w:r>
          </w:p>
        </w:tc>
      </w:tr>
      <w:tr w:rsidR="00131466" w:rsidTr="00131466">
        <w:tc>
          <w:tcPr>
            <w:tcW w:w="4788" w:type="dxa"/>
          </w:tcPr>
          <w:p w:rsidR="00131466" w:rsidRPr="00131466" w:rsidRDefault="00131466">
            <w:pPr>
              <w:rPr>
                <w:b/>
              </w:rPr>
            </w:pPr>
            <w:r w:rsidRPr="00131466">
              <w:rPr>
                <w:b/>
              </w:rPr>
              <w:t>Scope</w:t>
            </w:r>
          </w:p>
        </w:tc>
        <w:tc>
          <w:tcPr>
            <w:tcW w:w="4788" w:type="dxa"/>
          </w:tcPr>
          <w:p w:rsidR="00131466" w:rsidRDefault="00114C49" w:rsidP="006E0314">
            <w:r>
              <w:t xml:space="preserve">User </w:t>
            </w:r>
            <w:r w:rsidR="006E0314">
              <w:t>Management Subsystem</w:t>
            </w:r>
          </w:p>
        </w:tc>
      </w:tr>
      <w:tr w:rsidR="00131466" w:rsidTr="00131466">
        <w:tc>
          <w:tcPr>
            <w:tcW w:w="4788" w:type="dxa"/>
          </w:tcPr>
          <w:p w:rsidR="00131466" w:rsidRPr="00131466" w:rsidRDefault="00131466">
            <w:pPr>
              <w:rPr>
                <w:b/>
              </w:rPr>
            </w:pPr>
            <w:r w:rsidRPr="00131466">
              <w:rPr>
                <w:b/>
              </w:rPr>
              <w:t>Level</w:t>
            </w:r>
          </w:p>
        </w:tc>
        <w:tc>
          <w:tcPr>
            <w:tcW w:w="4788" w:type="dxa"/>
          </w:tcPr>
          <w:p w:rsidR="00131466" w:rsidRDefault="00114C49">
            <w:r>
              <w:t>User goal</w:t>
            </w:r>
          </w:p>
        </w:tc>
      </w:tr>
      <w:tr w:rsidR="00131466" w:rsidTr="00131466">
        <w:tc>
          <w:tcPr>
            <w:tcW w:w="4788" w:type="dxa"/>
          </w:tcPr>
          <w:p w:rsidR="00131466" w:rsidRPr="00131466" w:rsidRDefault="00131466">
            <w:pPr>
              <w:rPr>
                <w:b/>
              </w:rPr>
            </w:pPr>
            <w:r w:rsidRPr="00131466">
              <w:rPr>
                <w:b/>
              </w:rPr>
              <w:t>Primary Actor</w:t>
            </w:r>
          </w:p>
        </w:tc>
        <w:tc>
          <w:tcPr>
            <w:tcW w:w="4788" w:type="dxa"/>
          </w:tcPr>
          <w:p w:rsidR="00131466" w:rsidRDefault="00114C49">
            <w:r>
              <w:t>Site Administrator</w:t>
            </w:r>
          </w:p>
        </w:tc>
      </w:tr>
      <w:tr w:rsidR="00131466" w:rsidTr="00131466">
        <w:tc>
          <w:tcPr>
            <w:tcW w:w="4788" w:type="dxa"/>
          </w:tcPr>
          <w:p w:rsidR="00131466" w:rsidRPr="00131466" w:rsidRDefault="00131466">
            <w:pPr>
              <w:rPr>
                <w:b/>
              </w:rPr>
            </w:pPr>
            <w:r w:rsidRPr="00131466">
              <w:rPr>
                <w:b/>
              </w:rPr>
              <w:t>Stakeholders and Interests</w:t>
            </w:r>
          </w:p>
        </w:tc>
        <w:tc>
          <w:tcPr>
            <w:tcW w:w="4788" w:type="dxa"/>
          </w:tcPr>
          <w:p w:rsidR="00114C49" w:rsidRDefault="00114C49">
            <w:r>
              <w:t xml:space="preserve">User – | </w:t>
            </w:r>
            <w:r w:rsidR="00DA36A9">
              <w:t>whose login information is being handled.</w:t>
            </w:r>
          </w:p>
          <w:p w:rsidR="00114C49" w:rsidRDefault="00114C49">
            <w:r>
              <w:t xml:space="preserve">Player - |once </w:t>
            </w:r>
            <w:r w:rsidR="00320945">
              <w:t>deleted will no</w:t>
            </w:r>
            <w:r w:rsidR="00DA36A9">
              <w:t xml:space="preserve"> longer be able to access games or alternatively to administer the site depending on privilege level.</w:t>
            </w:r>
          </w:p>
          <w:p w:rsidR="00131466" w:rsidRDefault="00114C49" w:rsidP="00DA36A9">
            <w:r>
              <w:t xml:space="preserve">Site </w:t>
            </w:r>
            <w:r w:rsidR="002903D8">
              <w:t>Administrator -</w:t>
            </w:r>
            <w:r>
              <w:t xml:space="preserve">| responsible for the task of </w:t>
            </w:r>
            <w:r w:rsidR="00DA36A9">
              <w:t>deleting</w:t>
            </w:r>
            <w:r w:rsidR="00B364DD">
              <w:t xml:space="preserve"> user information.</w:t>
            </w:r>
          </w:p>
        </w:tc>
      </w:tr>
      <w:tr w:rsidR="00131466" w:rsidTr="00131466">
        <w:tc>
          <w:tcPr>
            <w:tcW w:w="4788" w:type="dxa"/>
          </w:tcPr>
          <w:p w:rsidR="00131466" w:rsidRPr="00131466" w:rsidRDefault="00131466">
            <w:pPr>
              <w:rPr>
                <w:b/>
              </w:rPr>
            </w:pPr>
            <w:r w:rsidRPr="00131466">
              <w:rPr>
                <w:b/>
              </w:rPr>
              <w:t>Preconditions</w:t>
            </w:r>
          </w:p>
        </w:tc>
        <w:tc>
          <w:tcPr>
            <w:tcW w:w="4788" w:type="dxa"/>
          </w:tcPr>
          <w:p w:rsidR="00131466" w:rsidRDefault="005E75C4" w:rsidP="006A735E">
            <w:r>
              <w:t xml:space="preserve">The administrator has already logged in. A user has been added to the system via user registration or the user management subsystem. </w:t>
            </w:r>
            <w:r w:rsidR="00206B8E">
              <w:t xml:space="preserve">The database and server </w:t>
            </w:r>
            <w:r w:rsidR="006A735E">
              <w:t xml:space="preserve">connections are successful. </w:t>
            </w:r>
          </w:p>
        </w:tc>
      </w:tr>
      <w:tr w:rsidR="00131466" w:rsidTr="00131466">
        <w:tc>
          <w:tcPr>
            <w:tcW w:w="4788" w:type="dxa"/>
          </w:tcPr>
          <w:p w:rsidR="00131466" w:rsidRPr="00131466" w:rsidRDefault="00131466">
            <w:pPr>
              <w:rPr>
                <w:b/>
              </w:rPr>
            </w:pPr>
            <w:r w:rsidRPr="00131466">
              <w:rPr>
                <w:b/>
              </w:rPr>
              <w:t>Success Guarantee</w:t>
            </w:r>
          </w:p>
        </w:tc>
        <w:tc>
          <w:tcPr>
            <w:tcW w:w="4788" w:type="dxa"/>
          </w:tcPr>
          <w:p w:rsidR="00114C49" w:rsidRDefault="006A735E" w:rsidP="006A735E">
            <w:r>
              <w:t>The delete user request has been</w:t>
            </w:r>
            <w:r w:rsidR="00206B8E">
              <w:t xml:space="preserve"> submitted.  The server and database have been successfully connected. </w:t>
            </w:r>
          </w:p>
        </w:tc>
      </w:tr>
      <w:tr w:rsidR="00131466" w:rsidTr="00131466">
        <w:tc>
          <w:tcPr>
            <w:tcW w:w="4788" w:type="dxa"/>
          </w:tcPr>
          <w:p w:rsidR="00131466" w:rsidRPr="00131466" w:rsidRDefault="00131466" w:rsidP="00994BDC">
            <w:pPr>
              <w:rPr>
                <w:b/>
              </w:rPr>
            </w:pPr>
            <w:r w:rsidRPr="00131466">
              <w:rPr>
                <w:b/>
              </w:rPr>
              <w:t>Main Success Scenario</w:t>
            </w:r>
          </w:p>
        </w:tc>
        <w:tc>
          <w:tcPr>
            <w:tcW w:w="4788" w:type="dxa"/>
          </w:tcPr>
          <w:p w:rsidR="00131466" w:rsidRDefault="00E94321" w:rsidP="00E94321">
            <w:pPr>
              <w:pStyle w:val="ListParagraph"/>
              <w:numPr>
                <w:ilvl w:val="0"/>
                <w:numId w:val="1"/>
              </w:numPr>
            </w:pPr>
            <w:r>
              <w:t xml:space="preserve">The administrator </w:t>
            </w:r>
            <w:r w:rsidR="00226EC4">
              <w:t>navigates to the User Management interface.</w:t>
            </w:r>
            <w:r>
              <w:t xml:space="preserve"> </w:t>
            </w:r>
          </w:p>
          <w:p w:rsidR="00226EC4" w:rsidRDefault="00226EC4" w:rsidP="00E94321">
            <w:pPr>
              <w:pStyle w:val="ListParagraph"/>
              <w:numPr>
                <w:ilvl w:val="0"/>
                <w:numId w:val="1"/>
              </w:numPr>
            </w:pPr>
            <w:r>
              <w:t xml:space="preserve">The system displays the list of available options. </w:t>
            </w:r>
          </w:p>
          <w:p w:rsidR="00226EC4" w:rsidRDefault="00E94321" w:rsidP="00E94321">
            <w:pPr>
              <w:pStyle w:val="ListParagraph"/>
              <w:numPr>
                <w:ilvl w:val="0"/>
                <w:numId w:val="1"/>
              </w:numPr>
            </w:pPr>
            <w:r>
              <w:t xml:space="preserve">The administrator selects </w:t>
            </w:r>
            <w:r w:rsidR="00226EC4">
              <w:t xml:space="preserve">the option to </w:t>
            </w:r>
            <w:r w:rsidR="00206B8E">
              <w:t>delete a user</w:t>
            </w:r>
            <w:r w:rsidR="0084280F">
              <w:t>.</w:t>
            </w:r>
            <w:r w:rsidR="00647045">
              <w:t xml:space="preserve"> </w:t>
            </w:r>
          </w:p>
          <w:p w:rsidR="0084280F" w:rsidRDefault="0084280F" w:rsidP="00E94321">
            <w:pPr>
              <w:pStyle w:val="ListParagraph"/>
              <w:numPr>
                <w:ilvl w:val="0"/>
                <w:numId w:val="1"/>
              </w:numPr>
            </w:pPr>
            <w:r>
              <w:t xml:space="preserve">The system displays a list of all current users of the site. </w:t>
            </w:r>
          </w:p>
          <w:p w:rsidR="0084280F" w:rsidRDefault="0084280F" w:rsidP="00E94321">
            <w:pPr>
              <w:pStyle w:val="ListParagraph"/>
              <w:numPr>
                <w:ilvl w:val="0"/>
                <w:numId w:val="1"/>
              </w:numPr>
            </w:pPr>
            <w:r>
              <w:t xml:space="preserve">The administrator selects a user. </w:t>
            </w:r>
          </w:p>
          <w:p w:rsidR="00E94321" w:rsidRDefault="00226EC4" w:rsidP="00226EC4">
            <w:pPr>
              <w:pStyle w:val="ListParagraph"/>
              <w:numPr>
                <w:ilvl w:val="0"/>
                <w:numId w:val="1"/>
              </w:numPr>
            </w:pPr>
            <w:r>
              <w:t xml:space="preserve">The administrator </w:t>
            </w:r>
            <w:r w:rsidR="00E94321">
              <w:t xml:space="preserve">submits the </w:t>
            </w:r>
            <w:r w:rsidR="00206B8E">
              <w:t>request to the system.</w:t>
            </w:r>
            <w:r w:rsidR="00647045">
              <w:t xml:space="preserve"> </w:t>
            </w:r>
          </w:p>
          <w:p w:rsidR="0006493D" w:rsidRDefault="0006493D" w:rsidP="00226EC4">
            <w:pPr>
              <w:pStyle w:val="ListParagraph"/>
              <w:numPr>
                <w:ilvl w:val="0"/>
                <w:numId w:val="1"/>
              </w:numPr>
            </w:pPr>
            <w:r>
              <w:t xml:space="preserve">The system prompts the administrator to confirm the </w:t>
            </w:r>
            <w:r w:rsidR="00206B8E">
              <w:t>delete request.</w:t>
            </w:r>
            <w:r w:rsidR="00647045">
              <w:t xml:space="preserve"> </w:t>
            </w:r>
          </w:p>
          <w:p w:rsidR="0006493D" w:rsidRDefault="0006493D" w:rsidP="00226EC4">
            <w:pPr>
              <w:pStyle w:val="ListParagraph"/>
              <w:numPr>
                <w:ilvl w:val="0"/>
                <w:numId w:val="1"/>
              </w:numPr>
            </w:pPr>
            <w:r>
              <w:t xml:space="preserve">The administrator confirms the </w:t>
            </w:r>
            <w:r w:rsidR="00206B8E">
              <w:t>delete request.</w:t>
            </w:r>
            <w:r w:rsidR="00647045">
              <w:t xml:space="preserve"> </w:t>
            </w:r>
          </w:p>
          <w:p w:rsidR="00226EC4" w:rsidRDefault="00226EC4" w:rsidP="00206B8E">
            <w:pPr>
              <w:pStyle w:val="ListParagraph"/>
              <w:numPr>
                <w:ilvl w:val="0"/>
                <w:numId w:val="1"/>
              </w:numPr>
            </w:pPr>
            <w:r>
              <w:t>The system displays a message</w:t>
            </w:r>
            <w:r w:rsidR="0035767A">
              <w:t xml:space="preserve"> that </w:t>
            </w:r>
            <w:r w:rsidR="00206B8E">
              <w:t>the user has been successfully deleted.</w:t>
            </w:r>
            <w:r w:rsidR="0035767A">
              <w:t xml:space="preserve"> </w:t>
            </w:r>
          </w:p>
        </w:tc>
      </w:tr>
      <w:tr w:rsidR="00131466" w:rsidTr="00131466">
        <w:tc>
          <w:tcPr>
            <w:tcW w:w="4788" w:type="dxa"/>
          </w:tcPr>
          <w:p w:rsidR="00131466" w:rsidRPr="00131466" w:rsidRDefault="00131466" w:rsidP="00994BDC">
            <w:pPr>
              <w:rPr>
                <w:b/>
              </w:rPr>
            </w:pPr>
            <w:r w:rsidRPr="00131466">
              <w:rPr>
                <w:b/>
              </w:rPr>
              <w:t>Extensions</w:t>
            </w:r>
          </w:p>
        </w:tc>
        <w:tc>
          <w:tcPr>
            <w:tcW w:w="4788" w:type="dxa"/>
          </w:tcPr>
          <w:p w:rsidR="00131466" w:rsidRDefault="006A1DF9" w:rsidP="00226EC4">
            <w:r>
              <w:t>9</w:t>
            </w:r>
            <w:r w:rsidR="00226EC4">
              <w:t>a. (</w:t>
            </w:r>
            <w:proofErr w:type="spellStart"/>
            <w:r w:rsidR="00226EC4">
              <w:t>i</w:t>
            </w:r>
            <w:proofErr w:type="spellEnd"/>
            <w:r w:rsidR="00226EC4">
              <w:t xml:space="preserve">) The system displays a message informing the administrator that there was an error processing the information submitted.  </w:t>
            </w:r>
          </w:p>
          <w:p w:rsidR="00226EC4" w:rsidRDefault="00226EC4" w:rsidP="00226EC4">
            <w:r>
              <w:t xml:space="preserve">(ii) The system prompts the administrator to reenter </w:t>
            </w:r>
            <w:r w:rsidR="008B2FF1">
              <w:t xml:space="preserve">erroneous </w:t>
            </w:r>
            <w:r>
              <w:t>information about the user.</w:t>
            </w:r>
          </w:p>
          <w:p w:rsidR="0006493D" w:rsidRDefault="006A1DF9" w:rsidP="00226EC4">
            <w:r>
              <w:t>9</w:t>
            </w:r>
            <w:r w:rsidR="0006493D">
              <w:t xml:space="preserve">b. The system displays a message that there is no internet connection and the server cannot be reached. </w:t>
            </w:r>
          </w:p>
          <w:p w:rsidR="0006493D" w:rsidRDefault="006A1DF9" w:rsidP="00226EC4">
            <w:r>
              <w:t>9</w:t>
            </w:r>
            <w:r w:rsidR="0006493D">
              <w:t xml:space="preserve">c. The system displays a message that there was an error and the database cannot be accessed. </w:t>
            </w:r>
          </w:p>
          <w:p w:rsidR="00226EC4" w:rsidRDefault="00226EC4" w:rsidP="00226EC4"/>
        </w:tc>
      </w:tr>
      <w:tr w:rsidR="00131466" w:rsidTr="00131466">
        <w:tc>
          <w:tcPr>
            <w:tcW w:w="4788" w:type="dxa"/>
          </w:tcPr>
          <w:p w:rsidR="00131466" w:rsidRPr="00131466" w:rsidRDefault="00131466" w:rsidP="00994BDC">
            <w:pPr>
              <w:rPr>
                <w:b/>
              </w:rPr>
            </w:pPr>
            <w:r w:rsidRPr="00131466">
              <w:rPr>
                <w:b/>
              </w:rPr>
              <w:t>Special Requirements</w:t>
            </w:r>
          </w:p>
        </w:tc>
        <w:tc>
          <w:tcPr>
            <w:tcW w:w="4788" w:type="dxa"/>
          </w:tcPr>
          <w:p w:rsidR="008B2FF1" w:rsidRDefault="008B2FF1" w:rsidP="008B2FF1">
            <w:pPr>
              <w:pStyle w:val="ListParagraph"/>
              <w:numPr>
                <w:ilvl w:val="0"/>
                <w:numId w:val="2"/>
              </w:numPr>
            </w:pPr>
            <w:r>
              <w:t xml:space="preserve">There is a user management interface that </w:t>
            </w:r>
            <w:r>
              <w:lastRenderedPageBreak/>
              <w:t xml:space="preserve">is distinct from other administrative operations. </w:t>
            </w:r>
          </w:p>
          <w:p w:rsidR="00131466" w:rsidRDefault="008B2FF1" w:rsidP="008B2FF1">
            <w:pPr>
              <w:pStyle w:val="ListParagraph"/>
              <w:numPr>
                <w:ilvl w:val="0"/>
                <w:numId w:val="2"/>
              </w:numPr>
            </w:pPr>
            <w:r>
              <w:t xml:space="preserve">The list of options only allows the selection of one option for each user management operation (as a counter example, an administrator would not be able add a user and delete a user simultaneously with one submit operation). </w:t>
            </w:r>
            <w:r w:rsidR="00131466">
              <w:t xml:space="preserve"> </w:t>
            </w:r>
          </w:p>
          <w:p w:rsidR="0006493D" w:rsidRDefault="0006493D" w:rsidP="008B2FF1">
            <w:pPr>
              <w:pStyle w:val="ListParagraph"/>
              <w:numPr>
                <w:ilvl w:val="0"/>
                <w:numId w:val="2"/>
              </w:numPr>
            </w:pPr>
            <w:r>
              <w:t xml:space="preserve">If the server cannot be reached the system should timeout and display an application generated error. </w:t>
            </w:r>
          </w:p>
          <w:p w:rsidR="004174F2" w:rsidRDefault="0006493D" w:rsidP="004174F2">
            <w:pPr>
              <w:pStyle w:val="ListParagraph"/>
              <w:numPr>
                <w:ilvl w:val="0"/>
                <w:numId w:val="2"/>
              </w:numPr>
            </w:pPr>
            <w:r>
              <w:t xml:space="preserve">The default font-size is visible to readers with less than 20/20 vision. </w:t>
            </w:r>
          </w:p>
        </w:tc>
      </w:tr>
      <w:tr w:rsidR="00131466" w:rsidTr="00131466">
        <w:tc>
          <w:tcPr>
            <w:tcW w:w="4788" w:type="dxa"/>
          </w:tcPr>
          <w:p w:rsidR="00131466" w:rsidRPr="00131466" w:rsidRDefault="00131466" w:rsidP="00994BDC">
            <w:pPr>
              <w:rPr>
                <w:b/>
              </w:rPr>
            </w:pPr>
            <w:r w:rsidRPr="00131466">
              <w:rPr>
                <w:b/>
              </w:rPr>
              <w:lastRenderedPageBreak/>
              <w:t>Technology and Data Variations List</w:t>
            </w:r>
          </w:p>
        </w:tc>
        <w:tc>
          <w:tcPr>
            <w:tcW w:w="4788" w:type="dxa"/>
          </w:tcPr>
          <w:p w:rsidR="00131466" w:rsidRDefault="00D723E2" w:rsidP="00994BDC">
            <w:r>
              <w:t>9</w:t>
            </w:r>
            <w:r w:rsidR="006B362D">
              <w:t xml:space="preserve">bc. The configuration of the server engine will set the desired timeout and required handling operations on the event that it occurs. </w:t>
            </w:r>
            <w:r w:rsidR="00131466">
              <w:t xml:space="preserve"> </w:t>
            </w:r>
          </w:p>
        </w:tc>
      </w:tr>
      <w:tr w:rsidR="00131466" w:rsidTr="00131466">
        <w:tc>
          <w:tcPr>
            <w:tcW w:w="4788" w:type="dxa"/>
          </w:tcPr>
          <w:p w:rsidR="00131466" w:rsidRPr="00131466" w:rsidRDefault="00131466" w:rsidP="00994BDC">
            <w:pPr>
              <w:rPr>
                <w:b/>
              </w:rPr>
            </w:pPr>
            <w:r w:rsidRPr="00131466">
              <w:rPr>
                <w:b/>
              </w:rPr>
              <w:t>Frequency of Occurrence</w:t>
            </w:r>
          </w:p>
        </w:tc>
        <w:tc>
          <w:tcPr>
            <w:tcW w:w="4788" w:type="dxa"/>
          </w:tcPr>
          <w:p w:rsidR="00131466" w:rsidRDefault="00613B06" w:rsidP="00994BDC">
            <w:r>
              <w:t>Frequent. When a user account has been inactive for a time, that account will need to be deleted by the administrator, either that or at the request of a user or when an administrator retires.</w:t>
            </w:r>
          </w:p>
        </w:tc>
      </w:tr>
      <w:tr w:rsidR="00131466" w:rsidTr="00131466">
        <w:tc>
          <w:tcPr>
            <w:tcW w:w="4788" w:type="dxa"/>
          </w:tcPr>
          <w:p w:rsidR="00131466" w:rsidRPr="00131466" w:rsidRDefault="00A27523" w:rsidP="00994BDC">
            <w:pPr>
              <w:rPr>
                <w:b/>
              </w:rPr>
            </w:pPr>
            <w:r>
              <w:rPr>
                <w:b/>
              </w:rPr>
              <w:t>Questions/Concerns</w:t>
            </w:r>
            <w:r w:rsidR="00131466" w:rsidRPr="00131466">
              <w:rPr>
                <w:b/>
              </w:rPr>
              <w:t xml:space="preserve"> </w:t>
            </w:r>
          </w:p>
        </w:tc>
        <w:tc>
          <w:tcPr>
            <w:tcW w:w="4788" w:type="dxa"/>
          </w:tcPr>
          <w:p w:rsidR="00613B06" w:rsidRDefault="00A27523" w:rsidP="00613B06">
            <w:pPr>
              <w:pStyle w:val="ListParagraph"/>
              <w:numPr>
                <w:ilvl w:val="0"/>
                <w:numId w:val="3"/>
              </w:numPr>
            </w:pPr>
            <w:r>
              <w:t xml:space="preserve">Multiple types of administrators? One for user mgmt. and one for game mgmt? </w:t>
            </w:r>
          </w:p>
        </w:tc>
      </w:tr>
    </w:tbl>
    <w:p w:rsidR="000566FB" w:rsidRDefault="000566FB"/>
    <w:sectPr w:rsidR="000566FB" w:rsidSect="0005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D3E59"/>
    <w:multiLevelType w:val="hybridMultilevel"/>
    <w:tmpl w:val="E8E438F0"/>
    <w:lvl w:ilvl="0" w:tplc="CC42B750">
      <w:start w:val="2"/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5B016CD3"/>
    <w:multiLevelType w:val="hybridMultilevel"/>
    <w:tmpl w:val="CBA05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397978"/>
    <w:multiLevelType w:val="hybridMultilevel"/>
    <w:tmpl w:val="F9E20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/>
  <w:rsids>
    <w:rsidRoot w:val="00D740E6"/>
    <w:rsid w:val="000566FB"/>
    <w:rsid w:val="0006493D"/>
    <w:rsid w:val="00114C49"/>
    <w:rsid w:val="00131466"/>
    <w:rsid w:val="00206B8E"/>
    <w:rsid w:val="00226EC4"/>
    <w:rsid w:val="002903D8"/>
    <w:rsid w:val="002D4FB8"/>
    <w:rsid w:val="00320945"/>
    <w:rsid w:val="00347B94"/>
    <w:rsid w:val="0035767A"/>
    <w:rsid w:val="004174F2"/>
    <w:rsid w:val="004A1ECD"/>
    <w:rsid w:val="005E75C4"/>
    <w:rsid w:val="005F1782"/>
    <w:rsid w:val="00613B06"/>
    <w:rsid w:val="006308F4"/>
    <w:rsid w:val="00647045"/>
    <w:rsid w:val="006A1DF9"/>
    <w:rsid w:val="006A735E"/>
    <w:rsid w:val="006B362D"/>
    <w:rsid w:val="006E0314"/>
    <w:rsid w:val="00752D4E"/>
    <w:rsid w:val="0084280F"/>
    <w:rsid w:val="008B2FF1"/>
    <w:rsid w:val="009D4126"/>
    <w:rsid w:val="00A27523"/>
    <w:rsid w:val="00B076D6"/>
    <w:rsid w:val="00B364DD"/>
    <w:rsid w:val="00C06658"/>
    <w:rsid w:val="00C84F0F"/>
    <w:rsid w:val="00D723E2"/>
    <w:rsid w:val="00D740E6"/>
    <w:rsid w:val="00DA36A9"/>
    <w:rsid w:val="00E0492B"/>
    <w:rsid w:val="00E94321"/>
    <w:rsid w:val="00ED6594"/>
    <w:rsid w:val="00EF3E8E"/>
    <w:rsid w:val="00FC0101"/>
    <w:rsid w:val="00FF0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14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43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vhnt8q\Desktop\UseCase\UC_Larma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UC_Larman_Template</Template>
  <TotalTime>49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McKesson Corp.</Company>
  <LinksUpToDate>false</LinksUpToDate>
  <CharactersWithSpaces>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13</cp:revision>
  <dcterms:created xsi:type="dcterms:W3CDTF">2015-09-18T15:33:00Z</dcterms:created>
  <dcterms:modified xsi:type="dcterms:W3CDTF">2015-09-18T18:26:00Z</dcterms:modified>
</cp:coreProperties>
</file>